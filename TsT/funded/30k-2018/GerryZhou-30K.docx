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6D" w:rsidRDefault="000D5563">
      <w:pPr>
        <w:pStyle w:val="Title"/>
      </w:pPr>
      <w:r>
        <w:t>30K funded account trading plan</w:t>
      </w:r>
      <w:r>
        <w:t xml:space="preserve"> </w:t>
      </w:r>
      <w:r w:rsidR="00382C1F">
        <w:br/>
      </w:r>
      <w:r>
        <w:t>Gerry Zhou</w:t>
      </w:r>
    </w:p>
    <w:sdt>
      <w:sdtPr>
        <w:id w:val="216403978"/>
        <w:placeholder>
          <w:docPart w:val="949BF45A9301401794AFA75C9D85DEF0"/>
        </w:placeholder>
        <w:date w:fullDate="2018-03-1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C5026D" w:rsidRDefault="000D5563">
          <w:pPr>
            <w:pStyle w:val="Subtitle"/>
          </w:pPr>
          <w:r>
            <w:t>March 12, 2018</w:t>
          </w:r>
        </w:p>
      </w:sdtContent>
    </w:sdt>
    <w:p w:rsidR="00C5026D" w:rsidRDefault="006C481B">
      <w:pPr>
        <w:pStyle w:val="Heading1"/>
      </w:pPr>
      <w:r>
        <w:t>ES (E-Mini S&amp;P 500)</w:t>
      </w:r>
    </w:p>
    <w:p w:rsidR="00C5026D" w:rsidRDefault="00382C1F">
      <w:pPr>
        <w:pStyle w:val="Heading2"/>
      </w:pPr>
      <w:r>
        <w:t>P</w:t>
      </w:r>
      <w:r w:rsidR="00327159">
        <w:t>osition Size</w:t>
      </w:r>
    </w:p>
    <w:p w:rsidR="00C5026D" w:rsidRDefault="00327159" w:rsidP="00F06E30">
      <w:pPr>
        <w:pStyle w:val="ListBullet"/>
      </w:pPr>
      <w:r>
        <w:t>1 contract of ES</w:t>
      </w:r>
    </w:p>
    <w:p w:rsidR="004D781C" w:rsidRDefault="004D781C" w:rsidP="00F06E30">
      <w:pPr>
        <w:pStyle w:val="ListBullet"/>
      </w:pPr>
      <w:r>
        <w:t>No scaling for the account of 30K</w:t>
      </w:r>
    </w:p>
    <w:p w:rsidR="00C5026D" w:rsidRDefault="00327159">
      <w:pPr>
        <w:pStyle w:val="Heading2"/>
      </w:pPr>
      <w:r>
        <w:t xml:space="preserve">Risk </w:t>
      </w:r>
      <w:r w:rsidR="00FE6E6E">
        <w:t>Parameters</w:t>
      </w:r>
    </w:p>
    <w:p w:rsidR="001B174A" w:rsidRDefault="00327159" w:rsidP="00B73205">
      <w:pPr>
        <w:pStyle w:val="ListBullet"/>
      </w:pPr>
      <w:r>
        <w:t xml:space="preserve">$250 </w:t>
      </w:r>
      <w:r w:rsidR="00F06E30">
        <w:t>daily loss limit</w:t>
      </w:r>
    </w:p>
    <w:p w:rsidR="00C5026D" w:rsidRDefault="006508BC" w:rsidP="00B73205">
      <w:pPr>
        <w:pStyle w:val="ListBullet"/>
      </w:pPr>
      <w:r>
        <w:t xml:space="preserve">3 losing days </w:t>
      </w:r>
      <w:r>
        <w:t>over $200</w:t>
      </w:r>
      <w:r w:rsidR="00B83AC3">
        <w:t xml:space="preserve"> in a r</w:t>
      </w:r>
      <w:r w:rsidR="000364A5">
        <w:t>ow</w:t>
      </w:r>
      <w:r>
        <w:t xml:space="preserve"> </w:t>
      </w:r>
      <w:r w:rsidR="000364A5">
        <w:t>or reach</w:t>
      </w:r>
      <w:r w:rsidR="000064B4">
        <w:t>ed</w:t>
      </w:r>
      <w:r w:rsidR="000364A5">
        <w:t xml:space="preserve"> $750</w:t>
      </w:r>
      <w:r w:rsidR="00B2665C">
        <w:t xml:space="preserve"> total</w:t>
      </w:r>
      <w:r w:rsidR="000364A5">
        <w:t xml:space="preserve"> losses, stop trading</w:t>
      </w:r>
      <w:r w:rsidR="00B83AC3">
        <w:t xml:space="preserve"> the funded account and</w:t>
      </w:r>
      <w:r w:rsidR="00B2665C">
        <w:t xml:space="preserve"> trade</w:t>
      </w:r>
      <w:r w:rsidR="00F06E30">
        <w:t xml:space="preserve"> back to SIM or FTP</w:t>
      </w:r>
    </w:p>
    <w:p w:rsidR="00382B24" w:rsidRDefault="002E7B9A" w:rsidP="00B73205">
      <w:pPr>
        <w:pStyle w:val="ListBullet"/>
      </w:pPr>
      <w:r>
        <w:t>Daily loss limit may be adjusted</w:t>
      </w:r>
      <w:r w:rsidR="00382B24">
        <w:t xml:space="preserve"> whe</w:t>
      </w:r>
      <w:r w:rsidR="004C684B">
        <w:t>n a certain amount of profits has been</w:t>
      </w:r>
      <w:r w:rsidR="00382B24">
        <w:t xml:space="preserve"> realized (</w:t>
      </w:r>
      <w:r>
        <w:t xml:space="preserve">$400 after </w:t>
      </w:r>
      <w:r w:rsidR="00382B24">
        <w:t>$1500</w:t>
      </w:r>
      <w:r>
        <w:t xml:space="preserve"> profits</w:t>
      </w:r>
      <w:r w:rsidR="00382B24">
        <w:t>?)</w:t>
      </w:r>
    </w:p>
    <w:p w:rsidR="00C5026D" w:rsidRDefault="00FE6E6E">
      <w:pPr>
        <w:pStyle w:val="Heading2"/>
      </w:pPr>
      <w:r>
        <w:t>Entry Strategy</w:t>
      </w:r>
    </w:p>
    <w:p w:rsidR="00C5026D" w:rsidRDefault="00C5026D">
      <w:pPr>
        <w:pStyle w:val="NoSpacing"/>
      </w:pPr>
    </w:p>
    <w:p w:rsidR="00C5026D" w:rsidRDefault="006A19D6">
      <w:r>
        <w:t>Entry defined by timing and pattern as below</w:t>
      </w:r>
      <w:r w:rsidR="00382C1F">
        <w:t>:</w:t>
      </w:r>
    </w:p>
    <w:p w:rsidR="00C5026D" w:rsidRDefault="00460A2D">
      <w:pPr>
        <w:pStyle w:val="ListBullet"/>
      </w:pPr>
      <w:r>
        <w:t xml:space="preserve">Time of entry: </w:t>
      </w:r>
      <w:r w:rsidR="00246133">
        <w:t xml:space="preserve">Morning session entry </w:t>
      </w:r>
      <w:r>
        <w:t>after 8:45 AM CT, preferred 9:00 – 10:30 AM CT</w:t>
      </w:r>
      <w:r w:rsidR="00346669">
        <w:t>, when the trend is well-established</w:t>
      </w:r>
      <w:r>
        <w:t>;</w:t>
      </w:r>
      <w:r w:rsidR="00246133">
        <w:t xml:space="preserve"> Afternoon</w:t>
      </w:r>
      <w:r w:rsidR="00F57550">
        <w:t xml:space="preserve"> session</w:t>
      </w:r>
      <w:r w:rsidR="00246133">
        <w:t>, entry after 1:00 PM CT, preferred 2:00 – 2:50 PM CT</w:t>
      </w:r>
      <w:r w:rsidR="00346669">
        <w:t>, when the major trend is resumed after pullback</w:t>
      </w:r>
    </w:p>
    <w:p w:rsidR="00C5026D" w:rsidRDefault="00D00EE9">
      <w:pPr>
        <w:pStyle w:val="ListBullet"/>
      </w:pPr>
      <w:r>
        <w:t>Entry Pattern #1</w:t>
      </w:r>
      <w:r w:rsidR="009E4AFE">
        <w:t xml:space="preserve"> (</w:t>
      </w:r>
      <w:r w:rsidR="005471ED">
        <w:t>Trend following</w:t>
      </w:r>
      <w:r w:rsidR="005471ED">
        <w:t xml:space="preserve"> at </w:t>
      </w:r>
      <w:r w:rsidR="00D267EB">
        <w:t>b</w:t>
      </w:r>
      <w:r w:rsidR="005471ED">
        <w:t>reakout</w:t>
      </w:r>
      <w:r w:rsidR="009E4AFE">
        <w:t>)</w:t>
      </w:r>
      <w:r>
        <w:t xml:space="preserve">: entry after a 9-12 points </w:t>
      </w:r>
      <w:proofErr w:type="spellStart"/>
      <w:r>
        <w:t>ZigZag</w:t>
      </w:r>
      <w:proofErr w:type="spellEnd"/>
      <w:r>
        <w:t xml:space="preserve"> Swing was seen</w:t>
      </w:r>
      <w:r w:rsidR="008F1FD8">
        <w:t xml:space="preserve"> (trend established)</w:t>
      </w:r>
      <w:r>
        <w:t>, following the trend entry at two bar reversal, 0.5</w:t>
      </w:r>
      <w:r w:rsidR="00ED6611">
        <w:t>-</w:t>
      </w:r>
      <w:r>
        <w:t>1 point offset of the signal bar’s close price</w:t>
      </w:r>
    </w:p>
    <w:p w:rsidR="00C5026D" w:rsidRDefault="00D00EE9">
      <w:pPr>
        <w:pStyle w:val="ListBullet"/>
      </w:pPr>
      <w:r>
        <w:t>Entry Pattern #2</w:t>
      </w:r>
      <w:r w:rsidR="009E4AFE">
        <w:t xml:space="preserve"> (P</w:t>
      </w:r>
      <w:r w:rsidR="009E4AFE">
        <w:t>ullback of the major trend</w:t>
      </w:r>
      <w:r w:rsidR="009E4AFE">
        <w:t>)</w:t>
      </w:r>
      <w:r>
        <w:t xml:space="preserve">: entry after a 8-13 points </w:t>
      </w:r>
      <w:r>
        <w:t xml:space="preserve">counter-trend </w:t>
      </w:r>
      <w:proofErr w:type="spellStart"/>
      <w:r>
        <w:t>ZigZag</w:t>
      </w:r>
      <w:proofErr w:type="spellEnd"/>
      <w:r>
        <w:t xml:space="preserve"> Swing was</w:t>
      </w:r>
      <w:r w:rsidR="003B3281">
        <w:t xml:space="preserve"> seen, entry at the</w:t>
      </w:r>
      <w:r>
        <w:t xml:space="preserve"> 1-3 points offset of the signal bar’s high/low price</w:t>
      </w:r>
      <w:bookmarkStart w:id="0" w:name="_GoBack"/>
      <w:bookmarkEnd w:id="0"/>
    </w:p>
    <w:p w:rsidR="00C5026D" w:rsidRDefault="00FE6E6E">
      <w:pPr>
        <w:pStyle w:val="Heading2"/>
      </w:pPr>
      <w:r>
        <w:t>Stop Loss</w:t>
      </w:r>
    </w:p>
    <w:p w:rsidR="00C5026D" w:rsidRDefault="006B299E" w:rsidP="00E867D6">
      <w:pPr>
        <w:pStyle w:val="ListBullet"/>
      </w:pPr>
      <w:r>
        <w:t xml:space="preserve">$200 for </w:t>
      </w:r>
      <w:r w:rsidR="00F06E30">
        <w:t>initial entry</w:t>
      </w:r>
    </w:p>
    <w:p w:rsidR="006B299E" w:rsidRDefault="006B299E" w:rsidP="00E867D6">
      <w:pPr>
        <w:pStyle w:val="ListBullet"/>
      </w:pPr>
      <w:r>
        <w:t xml:space="preserve">Breakeven after </w:t>
      </w:r>
      <w:r w:rsidR="005B108A">
        <w:t>$100-</w:t>
      </w:r>
      <w:r w:rsidR="00F06E30">
        <w:t>$150 open profits is seen</w:t>
      </w:r>
    </w:p>
    <w:p w:rsidR="00FF0F98" w:rsidRDefault="00FF0F98" w:rsidP="00E867D6">
      <w:pPr>
        <w:pStyle w:val="ListBullet"/>
      </w:pPr>
      <w:r>
        <w:t xml:space="preserve">Move stop loss to lock minimum </w:t>
      </w:r>
      <w:r>
        <w:t>profits</w:t>
      </w:r>
      <w:r>
        <w:t xml:space="preserve"> once $200-$300 open profits is seen</w:t>
      </w:r>
    </w:p>
    <w:p w:rsidR="00FF0F98" w:rsidRDefault="00FF0F98" w:rsidP="00FF0F98">
      <w:pPr>
        <w:pStyle w:val="ListBullet"/>
      </w:pPr>
      <w:r>
        <w:t>Move stop loss to lock</w:t>
      </w:r>
      <w:r>
        <w:t xml:space="preserve"> max</w:t>
      </w:r>
      <w:r>
        <w:t>imum profits once</w:t>
      </w:r>
      <w:r>
        <w:t xml:space="preserve"> $4</w:t>
      </w:r>
      <w:r>
        <w:t>00-$</w:t>
      </w:r>
      <w:r>
        <w:t>10</w:t>
      </w:r>
      <w:r>
        <w:t>00 open profits is seen</w:t>
      </w:r>
    </w:p>
    <w:p w:rsidR="006B299E" w:rsidRDefault="006B299E" w:rsidP="00E867D6">
      <w:pPr>
        <w:pStyle w:val="ListBullet"/>
      </w:pPr>
      <w:r>
        <w:t xml:space="preserve">Trailing Stop Loss $200-$300 after the maximum </w:t>
      </w:r>
      <w:r w:rsidR="00131542">
        <w:t>Profit</w:t>
      </w:r>
      <w:r>
        <w:t xml:space="preserve"> Target was locked ($400-$1000)</w:t>
      </w:r>
      <w:r w:rsidR="00066E84">
        <w:t xml:space="preserve"> to ensure the exit of the position</w:t>
      </w:r>
    </w:p>
    <w:p w:rsidR="00066E84" w:rsidRDefault="00066E84" w:rsidP="00E867D6">
      <w:pPr>
        <w:pStyle w:val="ListBullet"/>
      </w:pPr>
      <w:r>
        <w:t>Exit at the close of the session 15:08 PM CT by the strategy</w:t>
      </w:r>
    </w:p>
    <w:p w:rsidR="00C5026D" w:rsidRDefault="00FE6E6E">
      <w:pPr>
        <w:pStyle w:val="Heading2"/>
      </w:pPr>
      <w:r>
        <w:t>Profit Target</w:t>
      </w:r>
    </w:p>
    <w:p w:rsidR="00C5026D" w:rsidRDefault="00131542" w:rsidP="00E867D6">
      <w:pPr>
        <w:pStyle w:val="ListBullet"/>
      </w:pPr>
      <w:r>
        <w:t>Initial Profit</w:t>
      </w:r>
      <w:r w:rsidR="00E026FC">
        <w:t xml:space="preserve"> Target</w:t>
      </w:r>
      <w:r w:rsidR="008310DC">
        <w:t>: $400-$450</w:t>
      </w:r>
    </w:p>
    <w:p w:rsidR="008310DC" w:rsidRDefault="008310DC" w:rsidP="00E867D6">
      <w:pPr>
        <w:pStyle w:val="ListBullet"/>
      </w:pPr>
      <w:r>
        <w:lastRenderedPageBreak/>
        <w:t>Minimum Locked Profits: $200</w:t>
      </w:r>
      <w:r w:rsidR="00460A2D">
        <w:t>-$300</w:t>
      </w:r>
    </w:p>
    <w:p w:rsidR="008310DC" w:rsidRDefault="008310DC" w:rsidP="00E867D6">
      <w:pPr>
        <w:pStyle w:val="ListBullet"/>
      </w:pPr>
      <w:r>
        <w:t>Maximum Locked Profits: $400-$1000</w:t>
      </w:r>
    </w:p>
    <w:p w:rsidR="008310DC" w:rsidRDefault="00774235" w:rsidP="00E867D6">
      <w:pPr>
        <w:pStyle w:val="ListBullet"/>
      </w:pPr>
      <w:r>
        <w:t>Trailing stop</w:t>
      </w:r>
      <w:r w:rsidR="005B108A">
        <w:t xml:space="preserve"> loss</w:t>
      </w:r>
      <w:r>
        <w:t xml:space="preserve"> after maximum </w:t>
      </w:r>
      <w:r w:rsidR="007B1B4D">
        <w:t>profits has been</w:t>
      </w:r>
      <w:r w:rsidR="00D300E9">
        <w:t xml:space="preserve"> </w:t>
      </w:r>
      <w:r w:rsidR="00177312">
        <w:t>locked</w:t>
      </w:r>
    </w:p>
    <w:p w:rsidR="00C5026D" w:rsidRDefault="006B299E">
      <w:pPr>
        <w:pStyle w:val="Heading2"/>
      </w:pPr>
      <w:r>
        <w:t>Trade Time and Frequency</w:t>
      </w:r>
    </w:p>
    <w:p w:rsidR="00C5026D" w:rsidRDefault="006B299E" w:rsidP="00E867D6">
      <w:pPr>
        <w:pStyle w:val="ListBullet"/>
      </w:pPr>
      <w:r>
        <w:t xml:space="preserve">M-F: </w:t>
      </w:r>
      <w:r w:rsidR="00E867D6">
        <w:t>when the</w:t>
      </w:r>
      <w:r w:rsidR="00F94513">
        <w:t xml:space="preserve"> daily volatility of 15 points or more is expected</w:t>
      </w:r>
    </w:p>
    <w:p w:rsidR="005B108A" w:rsidRDefault="005B108A" w:rsidP="00E867D6">
      <w:pPr>
        <w:pStyle w:val="ListBullet"/>
      </w:pPr>
      <w:r>
        <w:t>Morning session targets on breakout of a new trend; Afternoon session targets</w:t>
      </w:r>
      <w:r w:rsidR="00D300E9">
        <w:t xml:space="preserve"> on the resumption of the trend</w:t>
      </w:r>
    </w:p>
    <w:p w:rsidR="0066539A" w:rsidRDefault="0066539A" w:rsidP="00E867D6">
      <w:pPr>
        <w:pStyle w:val="ListBullet"/>
      </w:pPr>
      <w:r>
        <w:t>Two consecutive losses over $50</w:t>
      </w:r>
      <w:r w:rsidR="00D300E9">
        <w:t>, stop trading the day</w:t>
      </w:r>
    </w:p>
    <w:sectPr w:rsidR="0066539A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C1F" w:rsidRDefault="00382C1F">
      <w:pPr>
        <w:spacing w:after="0" w:line="240" w:lineRule="auto"/>
      </w:pPr>
      <w:r>
        <w:separator/>
      </w:r>
    </w:p>
  </w:endnote>
  <w:endnote w:type="continuationSeparator" w:id="0">
    <w:p w:rsidR="00382C1F" w:rsidRDefault="0038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69823527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B73205" w:rsidRDefault="00B732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3B3281" w:rsidRPr="003B3281"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3205" w:rsidRDefault="00B73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C1F" w:rsidRDefault="00382C1F">
      <w:pPr>
        <w:spacing w:after="0" w:line="240" w:lineRule="auto"/>
      </w:pPr>
      <w:r>
        <w:separator/>
      </w:r>
    </w:p>
  </w:footnote>
  <w:footnote w:type="continuationSeparator" w:id="0">
    <w:p w:rsidR="00382C1F" w:rsidRDefault="0038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26D" w:rsidRDefault="00382C1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026D" w:rsidRDefault="00C5026D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C5026D" w:rsidRDefault="00C5026D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2F"/>
    <w:rsid w:val="000064B4"/>
    <w:rsid w:val="000364A5"/>
    <w:rsid w:val="00047FAB"/>
    <w:rsid w:val="00066E84"/>
    <w:rsid w:val="000D5563"/>
    <w:rsid w:val="00131542"/>
    <w:rsid w:val="00177312"/>
    <w:rsid w:val="001B174A"/>
    <w:rsid w:val="001E05C3"/>
    <w:rsid w:val="00246133"/>
    <w:rsid w:val="0026192F"/>
    <w:rsid w:val="002E7B9A"/>
    <w:rsid w:val="00327159"/>
    <w:rsid w:val="00346669"/>
    <w:rsid w:val="00382B24"/>
    <w:rsid w:val="00382C1F"/>
    <w:rsid w:val="003B3281"/>
    <w:rsid w:val="00427533"/>
    <w:rsid w:val="00437217"/>
    <w:rsid w:val="00460A2D"/>
    <w:rsid w:val="004967B3"/>
    <w:rsid w:val="004C684B"/>
    <w:rsid w:val="004D781C"/>
    <w:rsid w:val="005471ED"/>
    <w:rsid w:val="005B108A"/>
    <w:rsid w:val="006508BC"/>
    <w:rsid w:val="0066539A"/>
    <w:rsid w:val="006A19D6"/>
    <w:rsid w:val="006B299E"/>
    <w:rsid w:val="006C481B"/>
    <w:rsid w:val="00774235"/>
    <w:rsid w:val="007B1B4D"/>
    <w:rsid w:val="008310DC"/>
    <w:rsid w:val="008F1FD8"/>
    <w:rsid w:val="009E4AFE"/>
    <w:rsid w:val="00A05EDB"/>
    <w:rsid w:val="00B2665C"/>
    <w:rsid w:val="00B73205"/>
    <w:rsid w:val="00B83AC3"/>
    <w:rsid w:val="00C5026D"/>
    <w:rsid w:val="00C56933"/>
    <w:rsid w:val="00CD51FA"/>
    <w:rsid w:val="00D00EE9"/>
    <w:rsid w:val="00D20D82"/>
    <w:rsid w:val="00D267EB"/>
    <w:rsid w:val="00D300E9"/>
    <w:rsid w:val="00DC486A"/>
    <w:rsid w:val="00E026FC"/>
    <w:rsid w:val="00E867D6"/>
    <w:rsid w:val="00ED01EB"/>
    <w:rsid w:val="00ED6611"/>
    <w:rsid w:val="00F06E30"/>
    <w:rsid w:val="00F57550"/>
    <w:rsid w:val="00F94513"/>
    <w:rsid w:val="00FE6E6E"/>
    <w:rsid w:val="00FF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E8E5D-A656-4C38-8ADC-E7A903CB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hou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9BF45A9301401794AFA75C9D85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8666C-7067-4A1A-A876-5168DD966046}"/>
      </w:docPartPr>
      <w:docPartBody>
        <w:p w:rsidR="00000000" w:rsidRDefault="00900C3C">
          <w:pPr>
            <w:pStyle w:val="949BF45A9301401794AFA75C9D85DEF0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3C"/>
    <w:rsid w:val="0090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CF279368A440F48D19E889E37970C6">
    <w:name w:val="3ACF279368A440F48D19E889E37970C6"/>
  </w:style>
  <w:style w:type="paragraph" w:customStyle="1" w:styleId="949BF45A9301401794AFA75C9D85DEF0">
    <w:name w:val="949BF45A9301401794AFA75C9D85DEF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087419AC534D5C99A08077A19A9934">
    <w:name w:val="5E087419AC534D5C99A08077A19A9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CDC7D-5528-4218-BA6D-A1A68139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1525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GZhou</dc:creator>
  <cp:keywords/>
  <cp:lastModifiedBy>GZhou</cp:lastModifiedBy>
  <cp:revision>56</cp:revision>
  <dcterms:created xsi:type="dcterms:W3CDTF">2018-03-11T02:44:00Z</dcterms:created>
  <dcterms:modified xsi:type="dcterms:W3CDTF">2018-03-12T04:09:00Z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