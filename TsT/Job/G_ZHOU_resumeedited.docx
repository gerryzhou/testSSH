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41" w:rsidRDefault="003E25E6" w:rsidP="00911730">
      <w:pPr>
        <w:pStyle w:val="ListParagraph"/>
        <w:widowControl/>
        <w:spacing w:line="276" w:lineRule="auto"/>
        <w:ind w:left="360"/>
        <w:rPr>
          <w:rFonts w:ascii="Arial Black" w:hAnsi="Arial Black"/>
          <w:b/>
          <w:sz w:val="24"/>
          <w:szCs w:val="21"/>
        </w:rPr>
      </w:pPr>
      <w:r>
        <w:rPr>
          <w:rFonts w:ascii="Arial Black" w:hAnsi="Arial Black"/>
          <w:b/>
          <w:sz w:val="24"/>
          <w:szCs w:val="21"/>
        </w:rPr>
        <w:t xml:space="preserve">                                           </w:t>
      </w:r>
    </w:p>
    <w:p w:rsidR="00496D56" w:rsidRDefault="003E25E6" w:rsidP="00424977">
      <w:pPr>
        <w:pStyle w:val="ListParagraph"/>
        <w:widowControl/>
        <w:spacing w:line="276" w:lineRule="auto"/>
        <w:ind w:firstLine="720"/>
        <w:rPr>
          <w:rFonts w:ascii="Arial Black" w:hAnsi="Arial Black"/>
          <w:b/>
          <w:sz w:val="24"/>
          <w:szCs w:val="21"/>
        </w:rPr>
      </w:pPr>
      <w:r>
        <w:rPr>
          <w:rFonts w:ascii="Arial Black" w:hAnsi="Arial Black"/>
          <w:b/>
          <w:sz w:val="24"/>
          <w:szCs w:val="21"/>
        </w:rPr>
        <w:t xml:space="preserve">              </w:t>
      </w:r>
      <w:r>
        <w:rPr>
          <w:rFonts w:ascii="Arial Black" w:hAnsi="Arial Black"/>
          <w:b/>
          <w:sz w:val="24"/>
          <w:szCs w:val="21"/>
        </w:rPr>
        <w:t xml:space="preserve">          </w:t>
      </w:r>
      <w:r>
        <w:rPr>
          <w:rFonts w:ascii="Arial Black" w:hAnsi="Arial Black"/>
          <w:b/>
          <w:sz w:val="24"/>
          <w:szCs w:val="21"/>
        </w:rPr>
        <w:t>GERRY ZHOU (GUANGXU)</w:t>
      </w:r>
    </w:p>
    <w:p w:rsidR="00911730" w:rsidRDefault="003E25E6" w:rsidP="00911730">
      <w:pPr>
        <w:pStyle w:val="ListParagraph"/>
        <w:widowControl/>
        <w:spacing w:line="276" w:lineRule="auto"/>
        <w:ind w:left="0"/>
        <w:rPr>
          <w:rFonts w:ascii="Garamond" w:hAnsi="Garamond"/>
          <w:b/>
          <w:sz w:val="21"/>
          <w:szCs w:val="21"/>
        </w:rPr>
      </w:pPr>
      <w:r>
        <w:rPr>
          <w:rFonts w:ascii="Garamond" w:hAnsi="Garamond"/>
          <w:b/>
          <w:sz w:val="21"/>
          <w:szCs w:val="21"/>
        </w:rPr>
        <w:t xml:space="preserve">                                                         </w:t>
      </w:r>
      <w:r>
        <w:rPr>
          <w:rFonts w:ascii="Garamond" w:hAnsi="Garamond"/>
          <w:b/>
          <w:sz w:val="21"/>
          <w:szCs w:val="21"/>
        </w:rPr>
        <w:t xml:space="preserve">     </w:t>
      </w:r>
      <w:r>
        <w:rPr>
          <w:rFonts w:ascii="Garamond" w:hAnsi="Garamond"/>
          <w:b/>
          <w:sz w:val="21"/>
          <w:szCs w:val="21"/>
        </w:rPr>
        <w:t>102 Kanis Creek Ln, Little Rock, AR72223</w:t>
      </w:r>
    </w:p>
    <w:p w:rsidR="00496D56" w:rsidRPr="00E74FEE" w:rsidRDefault="003E25E6" w:rsidP="004F0A70">
      <w:pPr>
        <w:pStyle w:val="ListParagraph"/>
        <w:widowControl/>
        <w:spacing w:line="276" w:lineRule="auto"/>
        <w:ind w:left="0"/>
        <w:rPr>
          <w:rFonts w:ascii="Garamond" w:hAnsi="Garamond"/>
          <w:b/>
          <w:sz w:val="21"/>
          <w:szCs w:val="21"/>
        </w:rPr>
      </w:pPr>
      <w:r w:rsidRPr="00712735">
        <w:rPr>
          <w:rFonts w:ascii="Garamond" w:hAnsi="Garamond"/>
          <w:b/>
          <w:sz w:val="21"/>
          <w:szCs w:val="21"/>
        </w:rPr>
        <w:t xml:space="preserve"> </w:t>
      </w:r>
      <w:r>
        <w:rPr>
          <w:rFonts w:ascii="Garamond" w:hAnsi="Garamond"/>
          <w:b/>
          <w:sz w:val="21"/>
          <w:szCs w:val="21"/>
        </w:rPr>
        <w:t>Phone: 501.246</w:t>
      </w:r>
      <w:r>
        <w:rPr>
          <w:rFonts w:ascii="Garamond" w:hAnsi="Garamond"/>
          <w:b/>
          <w:sz w:val="21"/>
          <w:szCs w:val="21"/>
        </w:rPr>
        <w:t>.04</w:t>
      </w:r>
      <w:r>
        <w:rPr>
          <w:rFonts w:ascii="Garamond" w:hAnsi="Garamond"/>
          <w:b/>
          <w:sz w:val="21"/>
          <w:szCs w:val="21"/>
        </w:rPr>
        <w:t>75</w:t>
      </w:r>
      <w:r w:rsidRPr="00712735">
        <w:rPr>
          <w:rFonts w:ascii="Garamond" w:hAnsi="Garamond"/>
          <w:b/>
          <w:sz w:val="21"/>
          <w:szCs w:val="21"/>
        </w:rPr>
        <w:tab/>
      </w:r>
      <w:r w:rsidRPr="00712735">
        <w:rPr>
          <w:rFonts w:ascii="Garamond" w:hAnsi="Garamond"/>
          <w:b/>
          <w:sz w:val="21"/>
          <w:szCs w:val="21"/>
        </w:rPr>
        <w:tab/>
        <w:t xml:space="preserve">  </w:t>
      </w:r>
      <w:r>
        <w:rPr>
          <w:rFonts w:ascii="Garamond" w:hAnsi="Garamond"/>
          <w:b/>
          <w:sz w:val="21"/>
          <w:szCs w:val="21"/>
        </w:rPr>
        <w:t xml:space="preserve">  </w:t>
      </w:r>
      <w:r>
        <w:rPr>
          <w:rFonts w:ascii="Garamond" w:hAnsi="Garamond"/>
          <w:b/>
          <w:sz w:val="21"/>
          <w:szCs w:val="21"/>
        </w:rPr>
        <w:tab/>
      </w:r>
      <w:r>
        <w:rPr>
          <w:rFonts w:ascii="Garamond" w:hAnsi="Garamond"/>
          <w:b/>
          <w:sz w:val="21"/>
          <w:szCs w:val="21"/>
        </w:rPr>
        <w:tab/>
      </w:r>
      <w:r>
        <w:rPr>
          <w:rFonts w:ascii="Garamond" w:hAnsi="Garamond"/>
          <w:b/>
          <w:sz w:val="21"/>
          <w:szCs w:val="21"/>
        </w:rPr>
        <w:tab/>
      </w:r>
      <w:r>
        <w:rPr>
          <w:rFonts w:ascii="Garamond" w:hAnsi="Garamond"/>
          <w:b/>
          <w:sz w:val="21"/>
          <w:szCs w:val="21"/>
        </w:rPr>
        <w:tab/>
      </w:r>
      <w:r>
        <w:rPr>
          <w:rFonts w:ascii="Garamond" w:hAnsi="Garamond"/>
          <w:b/>
          <w:sz w:val="21"/>
          <w:szCs w:val="21"/>
        </w:rPr>
        <w:tab/>
      </w:r>
      <w:r>
        <w:rPr>
          <w:rFonts w:ascii="Garamond" w:hAnsi="Garamond"/>
          <w:b/>
          <w:sz w:val="21"/>
          <w:szCs w:val="21"/>
        </w:rPr>
        <w:tab/>
        <w:t xml:space="preserve">          </w:t>
      </w:r>
      <w:r>
        <w:rPr>
          <w:rFonts w:ascii="Garamond" w:hAnsi="Garamond"/>
          <w:b/>
          <w:sz w:val="21"/>
          <w:szCs w:val="21"/>
        </w:rPr>
        <w:t>Email:</w:t>
      </w:r>
      <w:r w:rsidRPr="00712735">
        <w:rPr>
          <w:rFonts w:ascii="Garamond" w:hAnsi="Garamond"/>
          <w:b/>
          <w:sz w:val="21"/>
          <w:szCs w:val="21"/>
        </w:rPr>
        <w:t xml:space="preserve"> </w:t>
      </w:r>
      <w:r>
        <w:rPr>
          <w:rFonts w:ascii="Garamond" w:hAnsi="Garamond"/>
          <w:b/>
          <w:sz w:val="21"/>
          <w:szCs w:val="21"/>
        </w:rPr>
        <w:t>Gerryzhougx</w:t>
      </w:r>
      <w:r>
        <w:rPr>
          <w:rFonts w:ascii="Garamond" w:hAnsi="Garamond"/>
          <w:b/>
          <w:sz w:val="21"/>
          <w:szCs w:val="21"/>
        </w:rPr>
        <w:t>@hot</w:t>
      </w:r>
      <w:r>
        <w:rPr>
          <w:rFonts w:ascii="Garamond" w:hAnsi="Garamond"/>
          <w:b/>
          <w:sz w:val="21"/>
          <w:szCs w:val="21"/>
        </w:rPr>
        <w:t>mail.com</w:t>
      </w:r>
    </w:p>
    <w:p w:rsidR="00647B8B" w:rsidRPr="00647B8B" w:rsidRDefault="003E25E6" w:rsidP="00647B8B">
      <w:pPr>
        <w:pBdr>
          <w:top w:val="dotted" w:sz="4" w:space="1" w:color="auto"/>
          <w:bottom w:val="dotted" w:sz="4" w:space="1" w:color="auto"/>
        </w:pBdr>
        <w:spacing w:line="276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PROFILE SUMMARY</w:t>
      </w:r>
    </w:p>
    <w:p w:rsidR="00067039" w:rsidRDefault="003E25E6" w:rsidP="00E61E3B">
      <w:pPr>
        <w:pStyle w:val="ListParagraph"/>
        <w:widowControl/>
        <w:spacing w:line="276" w:lineRule="auto"/>
        <w:ind w:left="0"/>
        <w:jc w:val="both"/>
        <w:rPr>
          <w:rFonts w:ascii="Garamond" w:hAnsi="Garamond"/>
        </w:rPr>
      </w:pPr>
      <w:r w:rsidRPr="00E61E3B">
        <w:rPr>
          <w:rFonts w:ascii="Garamond" w:hAnsi="Garamond"/>
        </w:rPr>
        <w:t>A multifaceted, astute, and performance driven professional with over 12 years’ experience in programming and web-based application development. Hands-on expertise in different architectures for web-applications, from data-stor</w:t>
      </w:r>
      <w:r w:rsidRPr="00E61E3B">
        <w:rPr>
          <w:rFonts w:ascii="Garamond" w:hAnsi="Garamond"/>
        </w:rPr>
        <w:t>age, the middle layer to front-end. Results-oriented professional with a consistent record of driving change, providing support, and being the ‘go-to' professional in times of technology crises. A versatile individual possessing an acute awareness of pract</w:t>
      </w:r>
      <w:r w:rsidRPr="00E61E3B">
        <w:rPr>
          <w:rFonts w:ascii="Garamond" w:hAnsi="Garamond"/>
        </w:rPr>
        <w:t xml:space="preserve">ical issues and trends, particularly accessibility, usability and emerging technologies. </w:t>
      </w:r>
      <w:r w:rsidRPr="00067039">
        <w:rPr>
          <w:rFonts w:ascii="Garamond" w:hAnsi="Garamond"/>
        </w:rPr>
        <w:t xml:space="preserve">Extreme capability to surpass all expectations and render the optimum level of service regardless of time </w:t>
      </w:r>
      <w:r>
        <w:rPr>
          <w:rFonts w:ascii="Garamond" w:hAnsi="Garamond"/>
        </w:rPr>
        <w:t>constraints. An effective team player</w:t>
      </w:r>
      <w:r w:rsidRPr="00067039">
        <w:rPr>
          <w:rFonts w:ascii="Garamond" w:hAnsi="Garamond"/>
        </w:rPr>
        <w:t xml:space="preserve"> with a strong ability to present complex solutions clearly and accurately.</w:t>
      </w:r>
    </w:p>
    <w:p w:rsidR="00E61E3B" w:rsidRDefault="003E25E6" w:rsidP="00E61E3B">
      <w:pPr>
        <w:pBdr>
          <w:top w:val="dotted" w:sz="4" w:space="1" w:color="auto"/>
          <w:bottom w:val="dotted" w:sz="4" w:space="1" w:color="auto"/>
        </w:pBdr>
        <w:spacing w:line="276" w:lineRule="auto"/>
        <w:jc w:val="center"/>
        <w:rPr>
          <w:rFonts w:ascii="Garamond" w:hAnsi="Garamond"/>
        </w:rPr>
        <w:sectPr w:rsidR="00E61E3B" w:rsidSect="0018393B">
          <w:type w:val="continuous"/>
          <w:pgSz w:w="12240" w:h="15840"/>
          <w:pgMar w:top="540" w:right="540" w:bottom="270" w:left="851" w:header="426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titlePg/>
          <w:rtlGutter/>
          <w:docGrid w:linePitch="360"/>
        </w:sectPr>
      </w:pPr>
      <w:r>
        <w:rPr>
          <w:rFonts w:ascii="Garamond" w:hAnsi="Garamond"/>
          <w:b/>
        </w:rPr>
        <w:t>TECHNICAL SKILLS</w:t>
      </w:r>
    </w:p>
    <w:p w:rsidR="00E61E3B" w:rsidRPr="00E61E3B" w:rsidRDefault="003E25E6" w:rsidP="00E61E3B">
      <w:pPr>
        <w:pStyle w:val="ListParagraph"/>
        <w:widowControl/>
        <w:spacing w:line="276" w:lineRule="auto"/>
        <w:ind w:left="0"/>
        <w:jc w:val="both"/>
        <w:rPr>
          <w:rFonts w:ascii="Garamond" w:hAnsi="Garamond"/>
          <w:b/>
        </w:rPr>
      </w:pPr>
      <w:r w:rsidRPr="00E61E3B">
        <w:rPr>
          <w:rFonts w:ascii="Garamond" w:hAnsi="Garamond"/>
          <w:b/>
        </w:rPr>
        <w:lastRenderedPageBreak/>
        <w:t>Languages</w:t>
      </w:r>
    </w:p>
    <w:p w:rsidR="00E61E3B" w:rsidRPr="00E61E3B" w:rsidRDefault="003E25E6" w:rsidP="00E61E3B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E61E3B">
        <w:rPr>
          <w:rFonts w:ascii="Garamond" w:hAnsi="Garamond"/>
        </w:rPr>
        <w:t>Proficient in: Java, C#, JavaScript, HTML, CSS, SQL, XML/XSLT, Easy Language</w:t>
      </w:r>
    </w:p>
    <w:p w:rsidR="00E61E3B" w:rsidRPr="00E61E3B" w:rsidRDefault="003E25E6" w:rsidP="00E61E3B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E61E3B">
        <w:rPr>
          <w:rFonts w:ascii="Garamond" w:hAnsi="Garamond"/>
        </w:rPr>
        <w:t>Familiar with: ASP.</w:t>
      </w:r>
      <w:r w:rsidRPr="00E61E3B">
        <w:rPr>
          <w:rFonts w:ascii="Garamond" w:hAnsi="Garamond"/>
        </w:rPr>
        <w:t>NET, Perl, Shell, NinjaScript</w:t>
      </w:r>
    </w:p>
    <w:p w:rsidR="00E61E3B" w:rsidRPr="00E61E3B" w:rsidRDefault="003E25E6" w:rsidP="00E61E3B">
      <w:pPr>
        <w:pStyle w:val="ListParagraph"/>
        <w:widowControl/>
        <w:spacing w:line="276" w:lineRule="auto"/>
        <w:ind w:left="0"/>
        <w:jc w:val="both"/>
        <w:rPr>
          <w:rFonts w:ascii="Garamond" w:hAnsi="Garamond"/>
          <w:b/>
        </w:rPr>
      </w:pPr>
      <w:r w:rsidRPr="00E61E3B">
        <w:rPr>
          <w:rFonts w:ascii="Garamond" w:hAnsi="Garamond"/>
          <w:b/>
        </w:rPr>
        <w:t>Software</w:t>
      </w:r>
    </w:p>
    <w:p w:rsidR="00E61E3B" w:rsidRPr="00E61E3B" w:rsidRDefault="003E25E6" w:rsidP="00E61E3B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E61E3B">
        <w:rPr>
          <w:rFonts w:ascii="Garamond" w:hAnsi="Garamond"/>
        </w:rPr>
        <w:t>Database: Oracle, Microsoft SQL Server, MySQL, JDBC, ODBC</w:t>
      </w:r>
    </w:p>
    <w:p w:rsidR="00E61E3B" w:rsidRPr="00E61E3B" w:rsidRDefault="003E25E6" w:rsidP="00E61E3B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E61E3B">
        <w:rPr>
          <w:rFonts w:ascii="Garamond" w:hAnsi="Garamond"/>
        </w:rPr>
        <w:t>NoSQL: Solr, Redis</w:t>
      </w:r>
    </w:p>
    <w:p w:rsidR="00E61E3B" w:rsidRPr="00E61E3B" w:rsidRDefault="003E25E6" w:rsidP="00E61E3B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E61E3B">
        <w:rPr>
          <w:rFonts w:ascii="Garamond" w:hAnsi="Garamond"/>
        </w:rPr>
        <w:t>Web: Apache, Tomcat, JBoss, Weblogic, IIS, AugularJS, JQuery EasyUI, REST, SSL, AJAX, JSON, Selenium, Firebug</w:t>
      </w:r>
    </w:p>
    <w:p w:rsidR="00E61E3B" w:rsidRPr="00E61E3B" w:rsidRDefault="003E25E6" w:rsidP="00E61E3B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E61E3B">
        <w:rPr>
          <w:rFonts w:ascii="Garamond" w:hAnsi="Garamond"/>
        </w:rPr>
        <w:t xml:space="preserve">Dev Tools: Git, SVN, Ant, </w:t>
      </w:r>
      <w:r w:rsidRPr="00E61E3B">
        <w:rPr>
          <w:rFonts w:ascii="Garamond" w:hAnsi="Garamond"/>
        </w:rPr>
        <w:t>Maven, Grunt, Eclipse, ClearCase, JUnit, NUnit</w:t>
      </w:r>
    </w:p>
    <w:p w:rsidR="00E61E3B" w:rsidRPr="00E61E3B" w:rsidRDefault="003E25E6" w:rsidP="00E61E3B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E61E3B">
        <w:rPr>
          <w:rFonts w:ascii="Garamond" w:hAnsi="Garamond"/>
        </w:rPr>
        <w:t>Platforms: Linux, Microsoft Windows, VMWare, Solaris</w:t>
      </w:r>
    </w:p>
    <w:p w:rsidR="00E61E3B" w:rsidRPr="00E61E3B" w:rsidRDefault="003E25E6" w:rsidP="00E61E3B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E61E3B">
        <w:rPr>
          <w:rFonts w:ascii="Garamond" w:hAnsi="Garamond"/>
        </w:rPr>
        <w:t>Trading: Tradestation, Ninjatrader, TradeNavigator, FXCM, Forex.com, T4, etc.</w:t>
      </w:r>
    </w:p>
    <w:p w:rsidR="00866408" w:rsidRDefault="003E25E6" w:rsidP="00E61E3B">
      <w:pPr>
        <w:pBdr>
          <w:top w:val="dotted" w:sz="4" w:space="1" w:color="auto"/>
          <w:bottom w:val="dotted" w:sz="4" w:space="1" w:color="auto"/>
        </w:pBdr>
        <w:spacing w:line="276" w:lineRule="auto"/>
        <w:jc w:val="center"/>
        <w:rPr>
          <w:rFonts w:ascii="Garamond" w:hAnsi="Garamond"/>
        </w:rPr>
        <w:sectPr w:rsidR="00866408" w:rsidSect="0018393B">
          <w:type w:val="continuous"/>
          <w:pgSz w:w="12240" w:h="15840"/>
          <w:pgMar w:top="540" w:right="540" w:bottom="270" w:left="851" w:header="426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titlePg/>
          <w:rtlGutter/>
          <w:docGrid w:linePitch="360"/>
        </w:sectPr>
      </w:pPr>
      <w:r>
        <w:rPr>
          <w:rFonts w:ascii="Garamond" w:hAnsi="Garamond"/>
          <w:b/>
        </w:rPr>
        <w:t>HIGHLIGHTS</w:t>
      </w:r>
    </w:p>
    <w:p w:rsidR="002A6910" w:rsidRPr="002A6910" w:rsidRDefault="003E25E6" w:rsidP="002A6910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2A6910">
        <w:rPr>
          <w:rFonts w:ascii="Garamond" w:hAnsi="Garamond"/>
        </w:rPr>
        <w:lastRenderedPageBreak/>
        <w:t>In-d</w:t>
      </w:r>
      <w:r w:rsidRPr="002A6910">
        <w:rPr>
          <w:rFonts w:ascii="Garamond" w:hAnsi="Garamond"/>
        </w:rPr>
        <w:t>epth knowledge of Agile, Hybrid, and Waterfall environments.</w:t>
      </w:r>
    </w:p>
    <w:p w:rsidR="002A6910" w:rsidRPr="002A6910" w:rsidRDefault="003E25E6" w:rsidP="002A6910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2A6910">
        <w:rPr>
          <w:rFonts w:ascii="Garamond" w:hAnsi="Garamond"/>
        </w:rPr>
        <w:t>Strong familiarity with TDD.</w:t>
      </w:r>
    </w:p>
    <w:p w:rsidR="002A6910" w:rsidRPr="002A6910" w:rsidRDefault="003E25E6" w:rsidP="002A6910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2A6910">
        <w:rPr>
          <w:rFonts w:ascii="Garamond" w:hAnsi="Garamond"/>
        </w:rPr>
        <w:t>Over 10 years trading experience and programming skills for trading platforms including futures, forex, options, stocks, etc.</w:t>
      </w:r>
    </w:p>
    <w:p w:rsidR="002A6910" w:rsidRPr="002A6910" w:rsidRDefault="003E25E6" w:rsidP="002A6910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2A6910">
        <w:rPr>
          <w:rFonts w:ascii="Garamond" w:hAnsi="Garamond"/>
        </w:rPr>
        <w:t>Excellent interpersonal and com</w:t>
      </w:r>
      <w:r w:rsidRPr="002A6910">
        <w:rPr>
          <w:rFonts w:ascii="Garamond" w:hAnsi="Garamond"/>
        </w:rPr>
        <w:t>munication skills, both orally and in writing.</w:t>
      </w:r>
    </w:p>
    <w:p w:rsidR="002A6910" w:rsidRPr="002A6910" w:rsidRDefault="003E25E6" w:rsidP="002A6910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2A6910">
        <w:rPr>
          <w:rFonts w:ascii="Garamond" w:hAnsi="Garamond"/>
        </w:rPr>
        <w:t>Management, and problem solving skills; able to prioritize and work within tight deadlines and in a fast-paced work environment.</w:t>
      </w:r>
      <w:bookmarkStart w:id="0" w:name="_GoBack"/>
    </w:p>
    <w:bookmarkEnd w:id="0"/>
    <w:p w:rsidR="00E61E3B" w:rsidRPr="00067039" w:rsidRDefault="003E25E6" w:rsidP="00067039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 w:rsidRPr="002A6910">
        <w:rPr>
          <w:rFonts w:ascii="Garamond" w:hAnsi="Garamond"/>
        </w:rPr>
        <w:t xml:space="preserve">Strength to remain calm under pressure; and make swift, correct decisions in </w:t>
      </w:r>
      <w:r w:rsidRPr="002A6910">
        <w:rPr>
          <w:rFonts w:ascii="Garamond" w:hAnsi="Garamond"/>
        </w:rPr>
        <w:t>emergency situations.</w:t>
      </w:r>
    </w:p>
    <w:p w:rsidR="00496D56" w:rsidRPr="0000397D" w:rsidRDefault="003E25E6" w:rsidP="00852CE8">
      <w:pPr>
        <w:pBdr>
          <w:top w:val="dotted" w:sz="4" w:space="0" w:color="auto"/>
          <w:bottom w:val="dotted" w:sz="4" w:space="1" w:color="auto"/>
        </w:pBdr>
        <w:tabs>
          <w:tab w:val="center" w:pos="5424"/>
        </w:tabs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 w:rsidRPr="0000397D">
        <w:rPr>
          <w:rFonts w:ascii="Garamond" w:hAnsi="Garamond"/>
          <w:b/>
          <w:sz w:val="24"/>
          <w:szCs w:val="24"/>
        </w:rPr>
        <w:t>PROFESSIONAL EXPERIENCE</w:t>
      </w:r>
    </w:p>
    <w:p w:rsidR="00895169" w:rsidRPr="00184A4D" w:rsidRDefault="003E25E6" w:rsidP="00895169">
      <w:pPr>
        <w:widowControl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Food and Drug Administration</w:t>
      </w:r>
      <w:r>
        <w:rPr>
          <w:rFonts w:ascii="Garamond" w:hAnsi="Garamond"/>
          <w:b/>
        </w:rPr>
        <w:tab/>
        <w:t xml:space="preserve">   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Feb 2009</w:t>
      </w:r>
      <w:r>
        <w:rPr>
          <w:rFonts w:ascii="Garamond" w:hAnsi="Garamond"/>
          <w:b/>
        </w:rPr>
        <w:t>-Present</w:t>
      </w:r>
    </w:p>
    <w:p w:rsidR="00895169" w:rsidRDefault="003E25E6" w:rsidP="00895169">
      <w:pPr>
        <w:widowControl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Programmer Staff Fellow</w:t>
      </w:r>
    </w:p>
    <w:p w:rsidR="000312BF" w:rsidRPr="000312BF" w:rsidRDefault="003E25E6" w:rsidP="000312BF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0312BF">
        <w:rPr>
          <w:rFonts w:ascii="Garamond" w:hAnsi="Garamond"/>
        </w:rPr>
        <w:t xml:space="preserve">Oversaw the development, delivery, and maintenance of the web-based tool FDALabel for reviewers with new drug application </w:t>
      </w:r>
      <w:r w:rsidRPr="000312BF">
        <w:rPr>
          <w:rFonts w:ascii="Garamond" w:hAnsi="Garamond"/>
        </w:rPr>
        <w:t>at Center of Drug Evaluation and Research.</w:t>
      </w:r>
    </w:p>
    <w:p w:rsidR="000312BF" w:rsidRPr="000312BF" w:rsidRDefault="003E25E6" w:rsidP="000312BF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0312BF">
        <w:rPr>
          <w:rFonts w:ascii="Garamond" w:hAnsi="Garamond"/>
        </w:rPr>
        <w:t>Developed and delivered the web-based knowledge base tool LTKB for FDA scientists and research community for drug-induced liver injury.</w:t>
      </w:r>
    </w:p>
    <w:p w:rsidR="000312BF" w:rsidRPr="000312BF" w:rsidRDefault="003E25E6" w:rsidP="000312BF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0312BF">
        <w:rPr>
          <w:rFonts w:ascii="Garamond" w:hAnsi="Garamond"/>
        </w:rPr>
        <w:t>Successfully developed, improved and maintaining widely used FDA genomi</w:t>
      </w:r>
      <w:r w:rsidRPr="000312BF">
        <w:rPr>
          <w:rFonts w:ascii="Garamond" w:hAnsi="Garamond"/>
        </w:rPr>
        <w:t xml:space="preserve">cs and bioinformatics tool Arraytrack. </w:t>
      </w:r>
    </w:p>
    <w:p w:rsidR="000312BF" w:rsidRPr="000312BF" w:rsidRDefault="003E25E6" w:rsidP="000312BF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0312BF">
        <w:rPr>
          <w:rFonts w:ascii="Garamond" w:hAnsi="Garamond"/>
        </w:rPr>
        <w:t>Coordinate developing web-based knowledge base tool EDKB/EADB for Endocrine Disruptor research.</w:t>
      </w:r>
    </w:p>
    <w:p w:rsidR="000312BF" w:rsidRPr="000312BF" w:rsidRDefault="003E25E6" w:rsidP="000312BF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0312BF">
        <w:rPr>
          <w:rFonts w:ascii="Garamond" w:hAnsi="Garamond"/>
        </w:rPr>
        <w:t>Lead developer and maintainer of NCTR Liver Cancer Database for rapid carcinogenicity prediction and toxicogenomics mode</w:t>
      </w:r>
      <w:r w:rsidRPr="000312BF">
        <w:rPr>
          <w:rFonts w:ascii="Garamond" w:hAnsi="Garamond"/>
        </w:rPr>
        <w:t>l prediction respectively</w:t>
      </w:r>
    </w:p>
    <w:p w:rsidR="000312BF" w:rsidRPr="000312BF" w:rsidRDefault="003E25E6" w:rsidP="000312BF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0312BF">
        <w:rPr>
          <w:rFonts w:ascii="Garamond" w:hAnsi="Garamond"/>
        </w:rPr>
        <w:t>Lead developer and maintainer of the Microbial Genomics Database project for food safety evaluation</w:t>
      </w:r>
    </w:p>
    <w:p w:rsidR="000312BF" w:rsidRPr="000312BF" w:rsidRDefault="003E25E6" w:rsidP="000312BF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0312BF">
        <w:rPr>
          <w:rFonts w:ascii="Garamond" w:hAnsi="Garamond"/>
        </w:rPr>
        <w:t>Lead programmer for maintenance of Gene Ontology for Functional Analysis (GOFFA), the gene ontology database developed by NCTR/FDA</w:t>
      </w:r>
      <w:r>
        <w:rPr>
          <w:rFonts w:ascii="Garamond" w:hAnsi="Garamond"/>
        </w:rPr>
        <w:t>.</w:t>
      </w:r>
    </w:p>
    <w:p w:rsidR="000312BF" w:rsidRPr="000312BF" w:rsidRDefault="003E25E6" w:rsidP="000312BF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0312BF">
        <w:rPr>
          <w:rFonts w:ascii="Garamond" w:hAnsi="Garamond"/>
        </w:rPr>
        <w:t>Major developer of the Tobacco Constituents Knowledge Base (TCKB) using the FDA standard Oracle RDBMS that enables CTP/FDA regulatory scientists to query, exchange, annotate, update, and analyze tobacco constituents data</w:t>
      </w:r>
    </w:p>
    <w:p w:rsidR="000312BF" w:rsidRPr="000312BF" w:rsidRDefault="003E25E6" w:rsidP="000312BF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0312BF">
        <w:rPr>
          <w:rFonts w:ascii="Garamond" w:hAnsi="Garamond"/>
        </w:rPr>
        <w:t>Major developer for SNPTrack, a g</w:t>
      </w:r>
      <w:r w:rsidRPr="000312BF">
        <w:rPr>
          <w:rFonts w:ascii="Garamond" w:hAnsi="Garamond"/>
        </w:rPr>
        <w:t>enomic analysis tool designed for personalized medicine research and regulatory review</w:t>
      </w:r>
      <w:r>
        <w:rPr>
          <w:rFonts w:ascii="Garamond" w:hAnsi="Garamond"/>
        </w:rPr>
        <w:t>.</w:t>
      </w:r>
    </w:p>
    <w:p w:rsidR="00895169" w:rsidRDefault="003E25E6" w:rsidP="004F0A70">
      <w:pPr>
        <w:widowControl/>
        <w:spacing w:line="276" w:lineRule="auto"/>
        <w:rPr>
          <w:rFonts w:ascii="Garamond" w:hAnsi="Garamond"/>
          <w:b/>
        </w:rPr>
      </w:pPr>
    </w:p>
    <w:p w:rsidR="00E61E3B" w:rsidRDefault="003E25E6" w:rsidP="004F0A70">
      <w:pPr>
        <w:widowControl/>
        <w:spacing w:line="276" w:lineRule="auto"/>
        <w:rPr>
          <w:rFonts w:ascii="Garamond" w:hAnsi="Garamond"/>
          <w:b/>
        </w:rPr>
      </w:pPr>
    </w:p>
    <w:p w:rsidR="00496D56" w:rsidRPr="00184A4D" w:rsidRDefault="003E25E6" w:rsidP="004F0A70">
      <w:pPr>
        <w:widowControl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Computer Science Department, University of Arkansas, </w:t>
      </w:r>
      <w:r w:rsidRPr="005926F4">
        <w:rPr>
          <w:rFonts w:ascii="Garamond" w:hAnsi="Garamond"/>
        </w:rPr>
        <w:t>Little Rock</w:t>
      </w:r>
      <w:r w:rsidRPr="005926F4">
        <w:rPr>
          <w:rFonts w:ascii="Garamond" w:hAnsi="Garamond"/>
        </w:rPr>
        <w:tab/>
      </w:r>
      <w:r>
        <w:rPr>
          <w:rFonts w:ascii="Garamond" w:hAnsi="Garamond"/>
          <w:b/>
        </w:rPr>
        <w:tab/>
        <w:t xml:space="preserve">   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May 2007-Jan 2009</w:t>
      </w:r>
    </w:p>
    <w:p w:rsidR="00496D56" w:rsidRDefault="003E25E6" w:rsidP="004F0A70">
      <w:pPr>
        <w:widowControl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Graduate Assistant</w:t>
      </w:r>
    </w:p>
    <w:p w:rsidR="005926F4" w:rsidRPr="005926F4" w:rsidRDefault="003E25E6" w:rsidP="005926F4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5926F4">
        <w:rPr>
          <w:rFonts w:ascii="Garamond" w:hAnsi="Garamond"/>
        </w:rPr>
        <w:t>Played an integral role in creating and implementing</w:t>
      </w:r>
      <w:r w:rsidRPr="005926F4">
        <w:rPr>
          <w:rFonts w:ascii="Garamond" w:hAnsi="Garamond"/>
        </w:rPr>
        <w:t xml:space="preserve"> an Online Credential Repository for Role-based Delegation (Master’s thesis).</w:t>
      </w:r>
    </w:p>
    <w:p w:rsidR="005926F4" w:rsidRPr="005926F4" w:rsidRDefault="003E25E6" w:rsidP="005926F4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5926F4">
        <w:rPr>
          <w:rFonts w:ascii="Garamond" w:hAnsi="Garamond"/>
        </w:rPr>
        <w:t>Proposed, designed and implemented “A Multi-Channel Message Encoding Framework for RBAC with Multicasting” (paper accepted by ICC 2009).</w:t>
      </w:r>
    </w:p>
    <w:p w:rsidR="005926F4" w:rsidRPr="005926F4" w:rsidRDefault="003E25E6" w:rsidP="005926F4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5926F4">
        <w:rPr>
          <w:rFonts w:ascii="Garamond" w:hAnsi="Garamond"/>
        </w:rPr>
        <w:t xml:space="preserve">Took a key role in developing the project Role-based Secure Group Communication Framework using Polymorphic Encryption and Decryption. Designed and implemented the subsystem of Certificate Authority. </w:t>
      </w:r>
    </w:p>
    <w:p w:rsidR="005926F4" w:rsidRPr="005926F4" w:rsidRDefault="003E25E6" w:rsidP="005926F4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5926F4">
        <w:rPr>
          <w:rFonts w:ascii="Garamond" w:hAnsi="Garamond"/>
        </w:rPr>
        <w:t>Led the testing, integration, and release of the produc</w:t>
      </w:r>
      <w:r w:rsidRPr="005926F4">
        <w:rPr>
          <w:rFonts w:ascii="Garamond" w:hAnsi="Garamond"/>
        </w:rPr>
        <w:t>tion to DOD/NSA.</w:t>
      </w:r>
    </w:p>
    <w:p w:rsidR="005926F4" w:rsidRPr="005926F4" w:rsidRDefault="003E25E6" w:rsidP="005926F4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5926F4">
        <w:rPr>
          <w:rFonts w:ascii="Garamond" w:hAnsi="Garamond"/>
        </w:rPr>
        <w:t>Championed the proposal, designing and implementation of “Enable Delegation for RBAC with Secure Authorization Certificate” (paper published on Computers and Security).</w:t>
      </w:r>
    </w:p>
    <w:p w:rsidR="005926F4" w:rsidRPr="005926F4" w:rsidRDefault="003E25E6" w:rsidP="005926F4">
      <w:pPr>
        <w:pStyle w:val="ListParagraph"/>
        <w:widowControl/>
        <w:numPr>
          <w:ilvl w:val="0"/>
          <w:numId w:val="41"/>
        </w:numPr>
        <w:spacing w:line="276" w:lineRule="auto"/>
        <w:rPr>
          <w:rFonts w:ascii="Garamond" w:hAnsi="Garamond"/>
        </w:rPr>
      </w:pPr>
      <w:r w:rsidRPr="005926F4">
        <w:rPr>
          <w:rFonts w:ascii="Garamond" w:hAnsi="Garamond"/>
        </w:rPr>
        <w:t>Attended Blog track of TREC 2007, designed and implemented "Topic C</w:t>
      </w:r>
      <w:r w:rsidRPr="005926F4">
        <w:rPr>
          <w:rFonts w:ascii="Garamond" w:hAnsi="Garamond"/>
        </w:rPr>
        <w:t>ategorization for Relevancy and Opinion Detection." One of the runs I submitted to NIST gained 6 best overall scales out of 50 scales from 20+ teams all over the world, and I was invited to present at NIST.</w:t>
      </w:r>
    </w:p>
    <w:p w:rsidR="00895169" w:rsidRPr="00F46D98" w:rsidRDefault="003E25E6" w:rsidP="00895169">
      <w:pPr>
        <w:pStyle w:val="ListParagraph"/>
        <w:widowControl/>
        <w:spacing w:line="276" w:lineRule="auto"/>
        <w:ind w:left="0"/>
        <w:rPr>
          <w:rFonts w:ascii="Garamond" w:hAnsi="Garamond"/>
        </w:rPr>
      </w:pPr>
    </w:p>
    <w:p w:rsidR="00496D56" w:rsidRPr="00184A4D" w:rsidRDefault="003E25E6" w:rsidP="004F0A70">
      <w:pPr>
        <w:widowControl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Entriq Co., Ltd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>Dec 2005- Apr 2007</w:t>
      </w:r>
    </w:p>
    <w:p w:rsidR="00E44BE3" w:rsidRPr="00E44BE3" w:rsidRDefault="003E25E6" w:rsidP="00E44BE3">
      <w:pPr>
        <w:widowControl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Senior Software Engineer</w:t>
      </w:r>
    </w:p>
    <w:p w:rsidR="00EB3773" w:rsidRDefault="003E25E6" w:rsidP="00FD3F0C">
      <w:pPr>
        <w:widowControl/>
        <w:spacing w:line="276" w:lineRule="auto"/>
        <w:rPr>
          <w:rFonts w:ascii="Garamond" w:hAnsi="Garamond"/>
          <w:b/>
        </w:rPr>
      </w:pPr>
    </w:p>
    <w:p w:rsidR="00FD3F0C" w:rsidRPr="00184A4D" w:rsidRDefault="003E25E6" w:rsidP="00FD3F0C">
      <w:pPr>
        <w:widowControl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Augmentum Inc.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>Mar 2005- Dec 2005</w:t>
      </w:r>
    </w:p>
    <w:p w:rsidR="00895169" w:rsidRPr="002A6910" w:rsidRDefault="003E25E6" w:rsidP="002A6910">
      <w:pPr>
        <w:widowControl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Software Engineer</w:t>
      </w:r>
    </w:p>
    <w:p w:rsidR="00C803E2" w:rsidRPr="005419BF" w:rsidRDefault="003E25E6" w:rsidP="004072BE">
      <w:pPr>
        <w:pBdr>
          <w:top w:val="dotted" w:sz="4" w:space="0" w:color="auto"/>
          <w:bottom w:val="dotted" w:sz="4" w:space="1" w:color="auto"/>
        </w:pBdr>
        <w:spacing w:line="276" w:lineRule="auto"/>
        <w:jc w:val="center"/>
        <w:rPr>
          <w:rFonts w:ascii="Garamond" w:hAnsi="Garamond"/>
        </w:rPr>
      </w:pPr>
      <w:r>
        <w:rPr>
          <w:rFonts w:ascii="Garamond" w:hAnsi="Garamond"/>
          <w:b/>
        </w:rPr>
        <w:t xml:space="preserve">EDUCATION </w:t>
      </w:r>
    </w:p>
    <w:p w:rsidR="00C803E2" w:rsidRPr="00C803E2" w:rsidRDefault="003E25E6" w:rsidP="00C803E2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University of Arkansas</w:t>
      </w:r>
      <w:r w:rsidRPr="00C803E2">
        <w:rPr>
          <w:rFonts w:ascii="Garamond" w:hAnsi="Garamond"/>
          <w:b/>
        </w:rPr>
        <w:t>,</w:t>
      </w:r>
      <w:r>
        <w:rPr>
          <w:rFonts w:ascii="Garamond" w:hAnsi="Garamond"/>
        </w:rPr>
        <w:t xml:space="preserve"> Little Rock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2009</w:t>
      </w:r>
    </w:p>
    <w:p w:rsidR="00C803E2" w:rsidRDefault="003E25E6" w:rsidP="00C803E2">
      <w:pPr>
        <w:pStyle w:val="ListParagraph"/>
        <w:widowControl/>
        <w:spacing w:line="276" w:lineRule="auto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Master of Science in Computer Science</w:t>
      </w:r>
    </w:p>
    <w:p w:rsidR="00C803E2" w:rsidRPr="00C803E2" w:rsidRDefault="003E25E6" w:rsidP="00C803E2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Tsinghua University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>2005</w:t>
      </w:r>
    </w:p>
    <w:p w:rsidR="00C803E2" w:rsidRDefault="003E25E6" w:rsidP="007A519F">
      <w:pPr>
        <w:pStyle w:val="ListParagraph"/>
        <w:widowControl/>
        <w:spacing w:line="276" w:lineRule="auto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M.S.E, Software Engineering</w:t>
      </w:r>
    </w:p>
    <w:p w:rsidR="004072BE" w:rsidRDefault="003E25E6" w:rsidP="004072BE">
      <w:pPr>
        <w:pStyle w:val="ListParagraph"/>
        <w:widowControl/>
        <w:numPr>
          <w:ilvl w:val="0"/>
          <w:numId w:val="18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Nanjing University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>1997</w:t>
      </w:r>
    </w:p>
    <w:p w:rsidR="004072BE" w:rsidRPr="004072BE" w:rsidRDefault="003E25E6" w:rsidP="002A6910">
      <w:pPr>
        <w:pStyle w:val="ListParagraph"/>
        <w:widowControl/>
        <w:spacing w:line="276" w:lineRule="auto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B.S, Biology</w:t>
      </w:r>
    </w:p>
    <w:sectPr w:rsidR="004072BE" w:rsidRPr="004072BE" w:rsidSect="0018393B">
      <w:type w:val="continuous"/>
      <w:pgSz w:w="12240" w:h="15840"/>
      <w:pgMar w:top="540" w:right="540" w:bottom="270" w:left="851" w:header="426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rtlGutter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70F3F33F" w15:done="0"/>
  <w15:commentEx w15:paraId="6B75035B" w15:done="0"/>
  <w15:commentEx w15:paraId="41E192E4" w15:done="0"/>
  <w15:commentEx w15:paraId="4B077530" w15:done="0"/>
  <w15:commentEx w15:paraId="505FE5AB" w15:done="0"/>
  <w15:commentEx w15:paraId="1AE27430" w15:done="0"/>
  <w15:commentEx w15:paraId="E76A199B" w15:done="0"/>
  <w15:commentEx w15:paraId="CD5A1826" w15:done="0"/>
  <w15:commentEx w15:paraId="4A68388B" w15:done="0"/>
  <w15:commentEx w15:paraId="360A21D1" w15:done="0"/>
  <w15:commentEx w15:paraId="F5BB06F6" w15:done="0"/>
  <w15:commentEx w15:paraId="821996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52A"/>
    <w:multiLevelType w:val="hybridMultilevel"/>
    <w:tmpl w:val="019E422C"/>
    <w:lvl w:ilvl="0" w:tplc="7FFED9F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94CE3B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486988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B49A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CAD9B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A6A6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7E5E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6AAE1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E3C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C2D19"/>
    <w:multiLevelType w:val="hybridMultilevel"/>
    <w:tmpl w:val="B4AEFE20"/>
    <w:lvl w:ilvl="0" w:tplc="0408E2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722F2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CD9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451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AE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E3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EA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AFA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4D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F00A8"/>
    <w:multiLevelType w:val="hybridMultilevel"/>
    <w:tmpl w:val="CE4CE1A0"/>
    <w:lvl w:ilvl="0" w:tplc="A2FC1C6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042FE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28DB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76696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E9807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EE15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7431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A45E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8C07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CE5896"/>
    <w:multiLevelType w:val="hybridMultilevel"/>
    <w:tmpl w:val="68F8486E"/>
    <w:lvl w:ilvl="0" w:tplc="933866D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0E2B61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A1E38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681A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DEB96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6702C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68DB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828A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92478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D53B1E"/>
    <w:multiLevelType w:val="hybridMultilevel"/>
    <w:tmpl w:val="6506173A"/>
    <w:lvl w:ilvl="0" w:tplc="BA04CD8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112F10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7A62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DEBC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232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F827A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D4DA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EADA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CF0C4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C1660A"/>
    <w:multiLevelType w:val="hybridMultilevel"/>
    <w:tmpl w:val="AC7A61D6"/>
    <w:lvl w:ilvl="0" w:tplc="DE7CD0C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0FA72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B2497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E6F1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1A59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144D6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666C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CA1F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35852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696086"/>
    <w:multiLevelType w:val="hybridMultilevel"/>
    <w:tmpl w:val="74789426"/>
    <w:lvl w:ilvl="0" w:tplc="28B4EEF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ABE637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A42E6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C49A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60ED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9861A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AE6E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736E3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A4EC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377787"/>
    <w:multiLevelType w:val="hybridMultilevel"/>
    <w:tmpl w:val="AB5EE52A"/>
    <w:lvl w:ilvl="0" w:tplc="67A6CDD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058A0A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906BE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EA3F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9AFE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EE6E4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06F5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1AC9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6526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9F1368"/>
    <w:multiLevelType w:val="hybridMultilevel"/>
    <w:tmpl w:val="7FD23B28"/>
    <w:lvl w:ilvl="0" w:tplc="F434F4C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9DAB9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674CE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5C57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5014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62A0C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087E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3867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B42AE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A67E26"/>
    <w:multiLevelType w:val="hybridMultilevel"/>
    <w:tmpl w:val="8CC28552"/>
    <w:lvl w:ilvl="0" w:tplc="56FE9EE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58469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6854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9A8A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E015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0769C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66E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6AF1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11069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C471A4"/>
    <w:multiLevelType w:val="hybridMultilevel"/>
    <w:tmpl w:val="D8886FBA"/>
    <w:lvl w:ilvl="0" w:tplc="307EC95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E80214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4B607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A021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EAE6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A1C2A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DA91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3C8D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FFCA5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126F1C"/>
    <w:multiLevelType w:val="hybridMultilevel"/>
    <w:tmpl w:val="8CF64306"/>
    <w:lvl w:ilvl="0" w:tplc="1BF4A2D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710D8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009A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6E38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C663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C8D0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D619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FAF4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6D0E7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BE68E2"/>
    <w:multiLevelType w:val="hybridMultilevel"/>
    <w:tmpl w:val="DC2034AC"/>
    <w:lvl w:ilvl="0" w:tplc="DFCE82B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769E03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B2416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D82A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D0CB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E1CAC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EAE2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EA8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D4E10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144A30"/>
    <w:multiLevelType w:val="hybridMultilevel"/>
    <w:tmpl w:val="8B723D1A"/>
    <w:lvl w:ilvl="0" w:tplc="341ED82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6A0D4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6E440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EC2F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16DC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C0220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D240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FC07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F07A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AD500F"/>
    <w:multiLevelType w:val="hybridMultilevel"/>
    <w:tmpl w:val="0F663DD4"/>
    <w:lvl w:ilvl="0" w:tplc="C3B81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81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AE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645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87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008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8FF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0F5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E63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B66BD"/>
    <w:multiLevelType w:val="hybridMultilevel"/>
    <w:tmpl w:val="77300026"/>
    <w:lvl w:ilvl="0" w:tplc="37681F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E47267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55E25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B8A9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D8209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2FA7B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598C7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E87B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4E06C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555E0E"/>
    <w:multiLevelType w:val="hybridMultilevel"/>
    <w:tmpl w:val="F6801CC0"/>
    <w:lvl w:ilvl="0" w:tplc="AE0C9E5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68807B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D662F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0469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D4236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9484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301A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AAAF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294EA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E29116B"/>
    <w:multiLevelType w:val="hybridMultilevel"/>
    <w:tmpl w:val="C92AF3EC"/>
    <w:lvl w:ilvl="0" w:tplc="E7BA63B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4360D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A005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10F5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0217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2883B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887F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7E0E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A9E6A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376FDD"/>
    <w:multiLevelType w:val="hybridMultilevel"/>
    <w:tmpl w:val="708E5EE4"/>
    <w:lvl w:ilvl="0" w:tplc="5FACB6F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D39EE8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C679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1077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ACFF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F244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94BF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9AF3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02617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0E282B"/>
    <w:multiLevelType w:val="hybridMultilevel"/>
    <w:tmpl w:val="41FE027C"/>
    <w:lvl w:ilvl="0" w:tplc="BD2855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3024A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4C3E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A8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2F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094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20C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813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0EE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E15185"/>
    <w:multiLevelType w:val="hybridMultilevel"/>
    <w:tmpl w:val="30EAE406"/>
    <w:lvl w:ilvl="0" w:tplc="1766FE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0D007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73EAC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4E89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10D2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284F4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C6FF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A03E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720151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D355E3E"/>
    <w:multiLevelType w:val="hybridMultilevel"/>
    <w:tmpl w:val="78ACE062"/>
    <w:lvl w:ilvl="0" w:tplc="25ACBC5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93909D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50881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E85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54AD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16EE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DA65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7C95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7CC4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4D4F34"/>
    <w:multiLevelType w:val="hybridMultilevel"/>
    <w:tmpl w:val="628E8154"/>
    <w:lvl w:ilvl="0" w:tplc="109C933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5AE28F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19CC6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F493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9B45EE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D4496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7EF5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06499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C32CA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DA5073"/>
    <w:multiLevelType w:val="hybridMultilevel"/>
    <w:tmpl w:val="2E9ED21A"/>
    <w:lvl w:ilvl="0" w:tplc="EDDCD71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72E0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FE46C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6B8FC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19E4E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24B88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D4290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54CA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7015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2C2635"/>
    <w:multiLevelType w:val="hybridMultilevel"/>
    <w:tmpl w:val="15F80D08"/>
    <w:lvl w:ilvl="0" w:tplc="677091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8A6474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380B3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C0D9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4412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3CCED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CA4E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F284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1FC0B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E27F21"/>
    <w:multiLevelType w:val="hybridMultilevel"/>
    <w:tmpl w:val="C2E8D198"/>
    <w:lvl w:ilvl="0" w:tplc="C818CFF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A588A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269A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D605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1CC40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94611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30E5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0A8F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D7AD7F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293EA1"/>
    <w:multiLevelType w:val="hybridMultilevel"/>
    <w:tmpl w:val="D348F88E"/>
    <w:lvl w:ilvl="0" w:tplc="A1A016B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7144D7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DB20E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E76C52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76CE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79C3C5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968B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30BF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3BA57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55D07D8"/>
    <w:multiLevelType w:val="hybridMultilevel"/>
    <w:tmpl w:val="1A1AE15C"/>
    <w:lvl w:ilvl="0" w:tplc="18AE4B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DA0ACA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3A05D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34DE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064C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CCC9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4ACE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2245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3C40E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60E17CA"/>
    <w:multiLevelType w:val="hybridMultilevel"/>
    <w:tmpl w:val="C72437BE"/>
    <w:lvl w:ilvl="0" w:tplc="86644FD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B4CE6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ABEE3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A20B7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008E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6E2CE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4058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3E2D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CB434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C73D58"/>
    <w:multiLevelType w:val="hybridMultilevel"/>
    <w:tmpl w:val="322049C8"/>
    <w:lvl w:ilvl="0" w:tplc="AA4EF3E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B58B5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CE77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86DB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CEC58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80DC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46F76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14B40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96E0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8E3E9E"/>
    <w:multiLevelType w:val="hybridMultilevel"/>
    <w:tmpl w:val="D6B68A0C"/>
    <w:lvl w:ilvl="0" w:tplc="F71EE88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82F44FC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118C4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C4B1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0843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DBAD7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D616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8C10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2B0CF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E2235B"/>
    <w:multiLevelType w:val="hybridMultilevel"/>
    <w:tmpl w:val="41B2BD98"/>
    <w:lvl w:ilvl="0" w:tplc="D25A82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C022B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E7056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E435B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20FA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3FCCF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E270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4681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A0D0B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107E3F"/>
    <w:multiLevelType w:val="hybridMultilevel"/>
    <w:tmpl w:val="14545EF8"/>
    <w:lvl w:ilvl="0" w:tplc="8B00DF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E474EFA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AC18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3EC7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1046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12870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6A41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E877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5DA7E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19271A3"/>
    <w:multiLevelType w:val="hybridMultilevel"/>
    <w:tmpl w:val="A8764E88"/>
    <w:lvl w:ilvl="0" w:tplc="2C0AF35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C78494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EA817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E02F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2D9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08ED3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1E0D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F108B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EA76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86462B"/>
    <w:multiLevelType w:val="hybridMultilevel"/>
    <w:tmpl w:val="39DAE094"/>
    <w:lvl w:ilvl="0" w:tplc="E08E30A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9DEA0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E04FC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866A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72B99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5CCA6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1860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A23D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5D464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3E4D8B"/>
    <w:multiLevelType w:val="hybridMultilevel"/>
    <w:tmpl w:val="09009020"/>
    <w:lvl w:ilvl="0" w:tplc="C360CE0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A126B2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97080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84A1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90AE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5BA0F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A8D3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EC2B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4AC66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5717B2C"/>
    <w:multiLevelType w:val="hybridMultilevel"/>
    <w:tmpl w:val="3698AF5E"/>
    <w:lvl w:ilvl="0" w:tplc="2D9280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8140FD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21C69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BE89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EEBA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E9C3B2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109F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18C0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4047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7FC7EC1"/>
    <w:multiLevelType w:val="hybridMultilevel"/>
    <w:tmpl w:val="30F21A60"/>
    <w:lvl w:ilvl="0" w:tplc="FA205A8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D927A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724E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10117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F70CB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E0212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E409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026B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E8781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C427FA5"/>
    <w:multiLevelType w:val="hybridMultilevel"/>
    <w:tmpl w:val="4DBCA202"/>
    <w:lvl w:ilvl="0" w:tplc="603AF85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6FA227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52B2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3ECE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E2B5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4D851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E243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3233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EC012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E1E4EDB"/>
    <w:multiLevelType w:val="hybridMultilevel"/>
    <w:tmpl w:val="D56623BC"/>
    <w:lvl w:ilvl="0" w:tplc="B5784DAC">
      <w:start w:val="1"/>
      <w:numFmt w:val="bullet"/>
      <w:lvlText w:val=""/>
      <w:lvlJc w:val="left"/>
      <w:pPr>
        <w:ind w:left="1131" w:hanging="360"/>
      </w:pPr>
      <w:rPr>
        <w:rFonts w:ascii="Wingdings" w:hAnsi="Wingdings" w:hint="default"/>
      </w:rPr>
    </w:lvl>
    <w:lvl w:ilvl="1" w:tplc="4FBC61B0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F0B4AA62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E6E8CF60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F700AE8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D898BE90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1AC682C0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5F28F958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51C69984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40">
    <w:nsid w:val="73ED182E"/>
    <w:multiLevelType w:val="hybridMultilevel"/>
    <w:tmpl w:val="A41EA966"/>
    <w:lvl w:ilvl="0" w:tplc="5374E54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B2A70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3AFB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E4E3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086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D14B7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CACA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3A6B7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55818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45118A5"/>
    <w:multiLevelType w:val="hybridMultilevel"/>
    <w:tmpl w:val="396AE302"/>
    <w:lvl w:ilvl="0" w:tplc="B97A1E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758E23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F06D2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D847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E0BF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4A2F2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D611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92B1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CC85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49C5D14"/>
    <w:multiLevelType w:val="hybridMultilevel"/>
    <w:tmpl w:val="3E9E8C72"/>
    <w:lvl w:ilvl="0" w:tplc="7358632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AC0842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E3200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DEF9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186AB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9A4A1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7816D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D838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5768B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530095"/>
    <w:multiLevelType w:val="hybridMultilevel"/>
    <w:tmpl w:val="1660B20E"/>
    <w:lvl w:ilvl="0" w:tplc="21E819F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90ACA3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6C221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88DD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AE8E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018F5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02FA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C8ED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61C4E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932357D"/>
    <w:multiLevelType w:val="hybridMultilevel"/>
    <w:tmpl w:val="70143AF6"/>
    <w:lvl w:ilvl="0" w:tplc="1DEA142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6290BF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ED8E8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0E57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36B7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CA6AF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0C2C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16CD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3647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BF70DED"/>
    <w:multiLevelType w:val="hybridMultilevel"/>
    <w:tmpl w:val="EC8C51C2"/>
    <w:lvl w:ilvl="0" w:tplc="29AAE5E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FE263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2CB7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93648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E4E1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ABE05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9CA2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6A19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F9E1E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2"/>
  </w:num>
  <w:num w:numId="4">
    <w:abstractNumId w:val="11"/>
  </w:num>
  <w:num w:numId="5">
    <w:abstractNumId w:val="45"/>
  </w:num>
  <w:num w:numId="6">
    <w:abstractNumId w:val="43"/>
  </w:num>
  <w:num w:numId="7">
    <w:abstractNumId w:val="23"/>
  </w:num>
  <w:num w:numId="8">
    <w:abstractNumId w:val="13"/>
  </w:num>
  <w:num w:numId="9">
    <w:abstractNumId w:val="44"/>
  </w:num>
  <w:num w:numId="10">
    <w:abstractNumId w:val="0"/>
  </w:num>
  <w:num w:numId="11">
    <w:abstractNumId w:val="33"/>
  </w:num>
  <w:num w:numId="12">
    <w:abstractNumId w:val="25"/>
  </w:num>
  <w:num w:numId="13">
    <w:abstractNumId w:val="6"/>
  </w:num>
  <w:num w:numId="14">
    <w:abstractNumId w:val="19"/>
  </w:num>
  <w:num w:numId="15">
    <w:abstractNumId w:val="17"/>
  </w:num>
  <w:num w:numId="16">
    <w:abstractNumId w:val="24"/>
  </w:num>
  <w:num w:numId="17">
    <w:abstractNumId w:val="10"/>
  </w:num>
  <w:num w:numId="18">
    <w:abstractNumId w:val="42"/>
  </w:num>
  <w:num w:numId="19">
    <w:abstractNumId w:val="2"/>
  </w:num>
  <w:num w:numId="20">
    <w:abstractNumId w:val="15"/>
  </w:num>
  <w:num w:numId="21">
    <w:abstractNumId w:val="20"/>
  </w:num>
  <w:num w:numId="22">
    <w:abstractNumId w:val="5"/>
  </w:num>
  <w:num w:numId="23">
    <w:abstractNumId w:val="30"/>
  </w:num>
  <w:num w:numId="24">
    <w:abstractNumId w:val="34"/>
  </w:num>
  <w:num w:numId="25">
    <w:abstractNumId w:val="14"/>
  </w:num>
  <w:num w:numId="26">
    <w:abstractNumId w:val="41"/>
  </w:num>
  <w:num w:numId="27">
    <w:abstractNumId w:val="12"/>
  </w:num>
  <w:num w:numId="28">
    <w:abstractNumId w:val="31"/>
  </w:num>
  <w:num w:numId="29">
    <w:abstractNumId w:val="36"/>
  </w:num>
  <w:num w:numId="30">
    <w:abstractNumId w:val="4"/>
  </w:num>
  <w:num w:numId="31">
    <w:abstractNumId w:val="7"/>
  </w:num>
  <w:num w:numId="32">
    <w:abstractNumId w:val="18"/>
  </w:num>
  <w:num w:numId="33">
    <w:abstractNumId w:val="38"/>
  </w:num>
  <w:num w:numId="34">
    <w:abstractNumId w:val="21"/>
  </w:num>
  <w:num w:numId="35">
    <w:abstractNumId w:val="29"/>
  </w:num>
  <w:num w:numId="36">
    <w:abstractNumId w:val="8"/>
  </w:num>
  <w:num w:numId="37">
    <w:abstractNumId w:val="27"/>
  </w:num>
  <w:num w:numId="38">
    <w:abstractNumId w:val="3"/>
  </w:num>
  <w:num w:numId="39">
    <w:abstractNumId w:val="40"/>
  </w:num>
  <w:num w:numId="40">
    <w:abstractNumId w:val="37"/>
  </w:num>
  <w:num w:numId="41">
    <w:abstractNumId w:val="28"/>
  </w:num>
  <w:num w:numId="42">
    <w:abstractNumId w:val="35"/>
  </w:num>
  <w:num w:numId="43">
    <w:abstractNumId w:val="9"/>
  </w:num>
  <w:num w:numId="44">
    <w:abstractNumId w:val="26"/>
  </w:num>
  <w:num w:numId="45">
    <w:abstractNumId w:val="22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687"/>
    <w:rsid w:val="00221D42"/>
    <w:rsid w:val="003E25E6"/>
    <w:rsid w:val="00530E16"/>
    <w:rsid w:val="0086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widowControl/>
      <w:shd w:val="solid" w:color="FFFFFF" w:fill="auto"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3409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/>
      <w:b/>
      <w:color w:val="4F81BD"/>
      <w:sz w:val="26"/>
      <w:lang w:val="en-US" w:eastAsia="en-US"/>
    </w:rPr>
  </w:style>
  <w:style w:type="character" w:customStyle="1" w:styleId="Heading4Char">
    <w:name w:val="Heading 4 Char"/>
    <w:link w:val="Heading4"/>
    <w:uiPriority w:val="99"/>
    <w:locked/>
    <w:rPr>
      <w:rFonts w:ascii="Cambria" w:hAnsi="Cambria"/>
      <w:b/>
      <w:i/>
      <w:color w:val="4F81BD"/>
      <w:sz w:val="24"/>
      <w:shd w:val="solid" w:color="FFFFFF" w:fill="auto"/>
      <w:lang w:val="ru-RU" w:eastAsia="ru-RU"/>
    </w:rPr>
  </w:style>
  <w:style w:type="paragraph" w:styleId="Title">
    <w:name w:val="Title"/>
    <w:basedOn w:val="Normal"/>
    <w:link w:val="TitleChar"/>
    <w:uiPriority w:val="99"/>
    <w:qFormat/>
    <w:pPr>
      <w:widowControl/>
      <w:jc w:val="center"/>
    </w:pPr>
    <w:rPr>
      <w:rFonts w:ascii="Times New Roman" w:eastAsia="Times New Roman" w:hAnsi="Times New Roman"/>
      <w:b/>
      <w:sz w:val="24"/>
      <w:szCs w:val="20"/>
    </w:rPr>
  </w:style>
  <w:style w:type="character" w:customStyle="1" w:styleId="TitleChar">
    <w:name w:val="Title Char"/>
    <w:link w:val="Title"/>
    <w:uiPriority w:val="99"/>
    <w:locked/>
    <w:rPr>
      <w:rFonts w:ascii="Times New Roman" w:hAnsi="Times New Roman"/>
      <w:b/>
      <w:sz w:val="20"/>
      <w:lang w:val="en-US"/>
    </w:rPr>
  </w:style>
  <w:style w:type="character" w:customStyle="1" w:styleId="BookTitle1">
    <w:name w:val="Book Title1"/>
    <w:uiPriority w:val="99"/>
    <w:rPr>
      <w:b/>
      <w:smallCaps/>
      <w:spacing w:val="5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pPr>
      <w:widowControl w:val="0"/>
      <w:spacing w:before="90" w:after="90"/>
      <w:ind w:left="90" w:right="90"/>
      <w:contextualSpacing/>
    </w:pPr>
    <w:rPr>
      <w:rFonts w:ascii="Times New Roman" w:eastAsia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Pr>
      <w:lang w:val="en-US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Pr>
      <w:sz w:val="22"/>
      <w:lang w:val="en-US" w:eastAsia="en-US"/>
    </w:rPr>
  </w:style>
  <w:style w:type="paragraph" w:customStyle="1" w:styleId="MediumShading1-Accent11">
    <w:name w:val="Medium Shading 1 - Accent 11"/>
    <w:uiPriority w:val="99"/>
    <w:rPr>
      <w:sz w:val="22"/>
      <w:szCs w:val="22"/>
    </w:rPr>
  </w:style>
  <w:style w:type="paragraph" w:styleId="NoSpacing">
    <w:name w:val="No Spacing"/>
    <w:uiPriority w:val="99"/>
    <w:qFormat/>
    <w:rPr>
      <w:sz w:val="22"/>
      <w:szCs w:val="22"/>
    </w:rPr>
  </w:style>
  <w:style w:type="character" w:customStyle="1" w:styleId="Bodytext4">
    <w:name w:val="Body text (4)_"/>
    <w:link w:val="Bodytext40"/>
    <w:uiPriority w:val="99"/>
    <w:locked/>
    <w:rPr>
      <w:rFonts w:ascii="Arial" w:hAnsi="Arial"/>
      <w:i/>
      <w:shd w:val="clear" w:color="auto" w:fill="FFFFFF"/>
    </w:rPr>
  </w:style>
  <w:style w:type="character" w:customStyle="1" w:styleId="Bodytext4Bold">
    <w:name w:val="Body text (4) + Bold"/>
    <w:aliases w:val="Not Italic"/>
    <w:uiPriority w:val="99"/>
    <w:rPr>
      <w:rFonts w:ascii="Arial" w:hAnsi="Arial"/>
      <w:b/>
      <w:i/>
      <w:color w:val="000000"/>
      <w:spacing w:val="0"/>
      <w:w w:val="100"/>
      <w:position w:val="0"/>
      <w:sz w:val="24"/>
      <w:shd w:val="clear" w:color="auto" w:fill="FFFFFF"/>
      <w:lang w:val="en-US" w:eastAsia="en-US"/>
    </w:rPr>
  </w:style>
  <w:style w:type="character" w:customStyle="1" w:styleId="Bodytext4NotItalic">
    <w:name w:val="Body text (4) + Not Italic"/>
    <w:uiPriority w:val="99"/>
    <w:rPr>
      <w:rFonts w:ascii="Arial" w:hAnsi="Arial"/>
      <w:i/>
      <w:color w:val="000000"/>
      <w:spacing w:val="0"/>
      <w:w w:val="100"/>
      <w:position w:val="0"/>
      <w:sz w:val="24"/>
      <w:shd w:val="clear" w:color="auto" w:fill="FFFFFF"/>
      <w:lang w:val="en-US" w:eastAsia="en-US"/>
    </w:rPr>
  </w:style>
  <w:style w:type="paragraph" w:customStyle="1" w:styleId="Bodytext40">
    <w:name w:val="Body text (4)"/>
    <w:basedOn w:val="Normal"/>
    <w:link w:val="Bodytext4"/>
    <w:uiPriority w:val="99"/>
    <w:pPr>
      <w:shd w:val="clear" w:color="auto" w:fill="FFFFFF"/>
      <w:spacing w:before="420" w:line="341" w:lineRule="exact"/>
    </w:pPr>
    <w:rPr>
      <w:rFonts w:ascii="Arial" w:hAnsi="Arial" w:cs="Arial"/>
      <w:i/>
      <w:iCs/>
      <w:sz w:val="20"/>
      <w:szCs w:val="20"/>
      <w:lang w:val="en-GB" w:eastAsia="en-GB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b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/>
      <w:sz w:val="16"/>
      <w:lang w:val="en-US" w:eastAsia="en-US"/>
    </w:rPr>
  </w:style>
  <w:style w:type="paragraph" w:styleId="Revision">
    <w:name w:val="Revision"/>
    <w:hidden/>
    <w:uiPriority w:val="99"/>
    <w:semiHidden/>
    <w:rPr>
      <w:sz w:val="22"/>
      <w:szCs w:val="22"/>
    </w:rPr>
  </w:style>
  <w:style w:type="character" w:customStyle="1" w:styleId="Heading5Char">
    <w:name w:val="Heading 5 Char"/>
    <w:link w:val="Heading5"/>
    <w:uiPriority w:val="9"/>
    <w:rsid w:val="003409F5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miton%20H\Desktop\ksa\Updated%20Business%20Development%20Kelli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Updated Business Development Kelli Resume</Template>
  <TotalTime>1088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59</cp:revision>
  <cp:lastPrinted>2017-10-05T02:55:00Z</cp:lastPrinted>
  <dcterms:created xsi:type="dcterms:W3CDTF">2017-10-03T18:13:00Z</dcterms:created>
  <dcterms:modified xsi:type="dcterms:W3CDTF">2017-11-21T04:40:00Z</dcterms:modified>
</cp:coreProperties>
</file>